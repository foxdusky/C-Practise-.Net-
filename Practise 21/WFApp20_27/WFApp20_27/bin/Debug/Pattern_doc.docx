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AA76" w14:textId="77777777" w:rsidR="00013025" w:rsidRPr="002600E3" w:rsidRDefault="008C0F09">
      <w:pPr>
        <w:rPr>
          <w:rFonts w:ascii="Times New Roman" w:hAnsi="Times New Roman" w:cs="Times New Roman"/>
          <w:sz w:val="28"/>
          <w:szCs w:val="28"/>
        </w:rPr>
      </w:pPr>
      <w:r w:rsidRPr="00F53A6C">
        <w:rPr>
          <w:rFonts w:ascii="Times New Roman" w:hAnsi="Times New Roman" w:cs="Times New Roman"/>
          <w:sz w:val="28"/>
          <w:szCs w:val="28"/>
          <w:lang w:val="ru-RU"/>
        </w:rPr>
        <w:t>Обои</w:t>
      </w:r>
    </w:p>
    <w:p w14:paraId="60AC57D1" w14:textId="77777777" w:rsidR="00F53A6C" w:rsidRPr="002600E3" w:rsidRDefault="00C9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66FA" wp14:editId="275F60E9">
                <wp:simplePos x="0" y="0"/>
                <wp:positionH relativeFrom="column">
                  <wp:posOffset>2709596</wp:posOffset>
                </wp:positionH>
                <wp:positionV relativeFrom="paragraph">
                  <wp:posOffset>324485</wp:posOffset>
                </wp:positionV>
                <wp:extent cx="3599079" cy="285293"/>
                <wp:effectExtent l="0" t="0" r="20955" b="1968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2852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0D7E" id="Прямоугольник: скругленные углы 3" o:spid="_x0000_s1026" style="position:absolute;margin-left:213.35pt;margin-top:25.55pt;width:283.4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" filled="f" strokecolor="#7030a0" strokeweight="1.5pt">
                <v:stroke joinstyle="miter"/>
              </v:roundrect>
            </w:pict>
          </mc:Fallback>
        </mc:AlternateContent>
      </w:r>
      <w:r w:rsidR="00AF0DD6" w:rsidRPr="00F53A6C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158731" wp14:editId="01F00D4A">
                <wp:simplePos x="0" y="0"/>
                <wp:positionH relativeFrom="margin">
                  <wp:align>left</wp:align>
                </wp:positionH>
                <wp:positionV relativeFrom="paragraph">
                  <wp:posOffset>142570</wp:posOffset>
                </wp:positionV>
                <wp:extent cx="6788353" cy="2506853"/>
                <wp:effectExtent l="95250" t="57150" r="88900" b="1035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353" cy="25068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C60D1" id="Прямоугольник 1" o:spid="_x0000_s1026" style="position:absolute;margin-left:0;margin-top:11.25pt;width:534.5pt;height:197.4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" fillcolor="#9cc2e5 [1944]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</w:p>
    <w:p w14:paraId="4EB1DCF1" w14:textId="77777777" w:rsidR="00F53A6C" w:rsidRDefault="00C9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A82FB" wp14:editId="6CBFD2BE">
                <wp:simplePos x="0" y="0"/>
                <wp:positionH relativeFrom="column">
                  <wp:posOffset>2707970</wp:posOffset>
                </wp:positionH>
                <wp:positionV relativeFrom="paragraph">
                  <wp:posOffset>286054</wp:posOffset>
                </wp:positionV>
                <wp:extent cx="3599079" cy="285293"/>
                <wp:effectExtent l="0" t="0" r="20955" b="1968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2852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60E3E" id="Прямоугольник: скругленные углы 4" o:spid="_x0000_s1026" style="position:absolute;margin-left:213.25pt;margin-top:22.5pt;width:283.4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" filled="f" strokecolor="#7030a0" strokeweight="1.5pt">
                <v:stroke joinstyle="miter"/>
              </v:roundrect>
            </w:pict>
          </mc:Fallback>
        </mc:AlternateContent>
      </w:r>
      <w:r w:rsidR="00F53A6C" w:rsidRPr="002600E3">
        <w:rPr>
          <w:rFonts w:ascii="Times New Roman" w:hAnsi="Times New Roman" w:cs="Times New Roman"/>
          <w:sz w:val="28"/>
          <w:szCs w:val="28"/>
        </w:rPr>
        <w:tab/>
      </w:r>
      <w:r w:rsidR="00E877EE">
        <w:rPr>
          <w:rFonts w:ascii="Times New Roman" w:hAnsi="Times New Roman" w:cs="Times New Roman"/>
          <w:sz w:val="28"/>
          <w:szCs w:val="28"/>
          <w:lang w:val="ru-RU"/>
        </w:rPr>
        <w:t>Арти</w:t>
      </w:r>
      <w:r w:rsidR="00C66EC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877EE">
        <w:rPr>
          <w:rFonts w:ascii="Times New Roman" w:hAnsi="Times New Roman" w:cs="Times New Roman"/>
          <w:sz w:val="28"/>
          <w:szCs w:val="28"/>
          <w:lang w:val="ru-RU"/>
        </w:rPr>
        <w:t>ль</w:t>
      </w:r>
      <w:r w:rsidR="00D9692F">
        <w:rPr>
          <w:rFonts w:ascii="Times New Roman" w:hAnsi="Times New Roman" w:cs="Times New Roman"/>
          <w:sz w:val="28"/>
          <w:szCs w:val="28"/>
        </w:rPr>
        <w:t>:</w:t>
      </w:r>
      <w:r w:rsidR="00D9692F">
        <w:rPr>
          <w:rFonts w:ascii="Times New Roman" w:hAnsi="Times New Roman" w:cs="Times New Roman"/>
          <w:sz w:val="28"/>
          <w:szCs w:val="28"/>
        </w:rPr>
        <w:tab/>
      </w:r>
      <w:r w:rsidR="00D9692F">
        <w:rPr>
          <w:rFonts w:ascii="Times New Roman" w:hAnsi="Times New Roman" w:cs="Times New Roman"/>
          <w:sz w:val="28"/>
          <w:szCs w:val="28"/>
        </w:rPr>
        <w:tab/>
      </w:r>
      <w:r w:rsidR="004C6412">
        <w:rPr>
          <w:rFonts w:ascii="Times New Roman" w:hAnsi="Times New Roman" w:cs="Times New Roman"/>
          <w:sz w:val="28"/>
          <w:szCs w:val="28"/>
        </w:rPr>
        <w:tab/>
      </w:r>
      <w:r w:rsidR="00D97EB0">
        <w:rPr>
          <w:rFonts w:ascii="Times New Roman" w:hAnsi="Times New Roman" w:cs="Times New Roman"/>
          <w:sz w:val="28"/>
          <w:szCs w:val="28"/>
        </w:rPr>
        <w:tab/>
      </w:r>
      <w:r w:rsidR="0030281E">
        <w:rPr>
          <w:rFonts w:ascii="Times New Roman" w:hAnsi="Times New Roman" w:cs="Times New Roman"/>
          <w:sz w:val="28"/>
          <w:szCs w:val="28"/>
        </w:rPr>
        <w:t>*/Wallpaper_Article*/</w:t>
      </w:r>
    </w:p>
    <w:p w14:paraId="1875F899" w14:textId="77777777" w:rsidR="0025459A" w:rsidRDefault="00C91B90">
      <w:pPr>
        <w:rPr>
          <w:rFonts w:ascii="Times New Roman" w:hAnsi="Times New Roman" w:cs="Times New Roman"/>
          <w:sz w:val="28"/>
          <w:szCs w:val="28"/>
        </w:rPr>
      </w:pPr>
      <w:r w:rsidRPr="00C91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4A1A9" wp14:editId="4ABA93C1">
                <wp:simplePos x="0" y="0"/>
                <wp:positionH relativeFrom="column">
                  <wp:posOffset>2693340</wp:posOffset>
                </wp:positionH>
                <wp:positionV relativeFrom="paragraph">
                  <wp:posOffset>262458</wp:posOffset>
                </wp:positionV>
                <wp:extent cx="3599079" cy="285293"/>
                <wp:effectExtent l="0" t="0" r="20955" b="1968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2852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DAAC4" id="Прямоугольник: скругленные углы 5" o:spid="_x0000_s1026" style="position:absolute;margin-left:212.05pt;margin-top:20.65pt;width:283.4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" filled="f" strokecolor="#7030a0" strokeweight="1.5pt">
                <v:stroke joinstyle="miter"/>
              </v:roundrect>
            </w:pict>
          </mc:Fallback>
        </mc:AlternateContent>
      </w:r>
      <w:r w:rsidR="00C73431">
        <w:rPr>
          <w:rFonts w:ascii="Times New Roman" w:hAnsi="Times New Roman" w:cs="Times New Roman"/>
          <w:sz w:val="28"/>
          <w:szCs w:val="28"/>
        </w:rPr>
        <w:tab/>
      </w:r>
      <w:r w:rsidR="00A61073">
        <w:rPr>
          <w:rFonts w:ascii="Times New Roman" w:hAnsi="Times New Roman" w:cs="Times New Roman"/>
          <w:sz w:val="28"/>
          <w:szCs w:val="28"/>
          <w:lang w:val="ru-RU"/>
        </w:rPr>
        <w:t>Компания</w:t>
      </w:r>
      <w:r w:rsidR="00A61073" w:rsidRPr="002600E3">
        <w:rPr>
          <w:rFonts w:ascii="Times New Roman" w:hAnsi="Times New Roman" w:cs="Times New Roman"/>
          <w:sz w:val="28"/>
          <w:szCs w:val="28"/>
        </w:rPr>
        <w:t xml:space="preserve"> </w:t>
      </w:r>
      <w:r w:rsidR="00A61073"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  <w:r w:rsidR="00107FE6">
        <w:rPr>
          <w:rFonts w:ascii="Times New Roman" w:hAnsi="Times New Roman" w:cs="Times New Roman"/>
          <w:sz w:val="28"/>
          <w:szCs w:val="28"/>
        </w:rPr>
        <w:t>:</w:t>
      </w:r>
      <w:r w:rsidR="00107FE6">
        <w:rPr>
          <w:rFonts w:ascii="Times New Roman" w:hAnsi="Times New Roman" w:cs="Times New Roman"/>
          <w:sz w:val="28"/>
          <w:szCs w:val="28"/>
        </w:rPr>
        <w:tab/>
      </w:r>
      <w:r w:rsidR="00107FE6">
        <w:rPr>
          <w:rFonts w:ascii="Times New Roman" w:hAnsi="Times New Roman" w:cs="Times New Roman"/>
          <w:sz w:val="28"/>
          <w:szCs w:val="28"/>
        </w:rPr>
        <w:tab/>
        <w:t>*/Supplier_Company</w:t>
      </w:r>
      <w:r w:rsidR="00322F74">
        <w:rPr>
          <w:rFonts w:ascii="Times New Roman" w:hAnsi="Times New Roman" w:cs="Times New Roman"/>
          <w:sz w:val="28"/>
          <w:szCs w:val="28"/>
        </w:rPr>
        <w:t>*/</w:t>
      </w:r>
    </w:p>
    <w:p w14:paraId="00CEC068" w14:textId="77777777" w:rsidR="00812700" w:rsidRPr="00CB72E9" w:rsidRDefault="00CB72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1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33844" wp14:editId="46526AC9">
                <wp:simplePos x="0" y="0"/>
                <wp:positionH relativeFrom="column">
                  <wp:posOffset>2698115</wp:posOffset>
                </wp:positionH>
                <wp:positionV relativeFrom="paragraph">
                  <wp:posOffset>260223</wp:posOffset>
                </wp:positionV>
                <wp:extent cx="3599079" cy="285293"/>
                <wp:effectExtent l="0" t="0" r="20955" b="1968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2852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BEEB4" id="Прямоугольник: скругленные углы 6" o:spid="_x0000_s1026" style="position:absolute;margin-left:212.45pt;margin-top:20.5pt;width:283.4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" filled="f" strokecolor="#7030a0" strokeweight="1.5pt">
                <v:stroke joinstyle="miter"/>
              </v:roundrect>
            </w:pict>
          </mc:Fallback>
        </mc:AlternateContent>
      </w:r>
      <w:r w:rsidR="00812700">
        <w:rPr>
          <w:rFonts w:ascii="Times New Roman" w:hAnsi="Times New Roman" w:cs="Times New Roman"/>
          <w:sz w:val="28"/>
          <w:szCs w:val="28"/>
        </w:rPr>
        <w:tab/>
      </w:r>
      <w:r w:rsidR="005B578E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54CD5">
        <w:rPr>
          <w:rFonts w:ascii="Times New Roman" w:hAnsi="Times New Roman" w:cs="Times New Roman"/>
          <w:sz w:val="28"/>
          <w:szCs w:val="28"/>
          <w:lang w:val="ru-RU"/>
        </w:rPr>
        <w:t xml:space="preserve"> рулона</w:t>
      </w:r>
      <w:r w:rsidR="005B578E" w:rsidRPr="00CB72E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46F37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6F37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6F37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578E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  <w:r w:rsidR="005B578E">
        <w:rPr>
          <w:rFonts w:ascii="Times New Roman" w:hAnsi="Times New Roman" w:cs="Times New Roman"/>
          <w:sz w:val="28"/>
          <w:szCs w:val="28"/>
        </w:rPr>
        <w:t>Roll</w:t>
      </w:r>
      <w:r w:rsidR="005B578E" w:rsidRPr="00CB72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B578E">
        <w:rPr>
          <w:rFonts w:ascii="Times New Roman" w:hAnsi="Times New Roman" w:cs="Times New Roman"/>
          <w:sz w:val="28"/>
          <w:szCs w:val="28"/>
        </w:rPr>
        <w:t>Size</w:t>
      </w:r>
      <w:r w:rsidR="005B578E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14:paraId="16B7F973" w14:textId="77777777" w:rsidR="00630DF7" w:rsidRPr="00CB72E9" w:rsidRDefault="00CB72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72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77204" wp14:editId="7E3DEADA">
                <wp:simplePos x="0" y="0"/>
                <wp:positionH relativeFrom="column">
                  <wp:posOffset>2694305</wp:posOffset>
                </wp:positionH>
                <wp:positionV relativeFrom="paragraph">
                  <wp:posOffset>290804</wp:posOffset>
                </wp:positionV>
                <wp:extent cx="3598545" cy="285115"/>
                <wp:effectExtent l="0" t="0" r="20955" b="1968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545" cy="2851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3FFD8" id="Прямоугольник: скругленные углы 7" o:spid="_x0000_s1026" style="position:absolute;margin-left:212.15pt;margin-top:22.9pt;width:283.3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" filled="f" strokecolor="#7030a0" strokeweight="1.5pt">
                <v:stroke joinstyle="miter"/>
              </v:roundrect>
            </w:pict>
          </mc:Fallback>
        </mc:AlternateContent>
      </w:r>
      <w:r w:rsidR="00363E62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3C30">
        <w:rPr>
          <w:rFonts w:ascii="Times New Roman" w:hAnsi="Times New Roman" w:cs="Times New Roman"/>
          <w:sz w:val="28"/>
          <w:szCs w:val="28"/>
          <w:lang w:val="ru-RU"/>
        </w:rPr>
        <w:t>Дата производства</w:t>
      </w:r>
      <w:r w:rsidR="00773C30" w:rsidRPr="00CB72E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73C3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3C3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A2CA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1A2CA5" w:rsidRPr="00CB72E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2CA5">
        <w:rPr>
          <w:rFonts w:ascii="Times New Roman" w:hAnsi="Times New Roman" w:cs="Times New Roman"/>
          <w:sz w:val="28"/>
          <w:szCs w:val="28"/>
        </w:rPr>
        <w:t>Production</w:t>
      </w:r>
      <w:r w:rsidR="001A2CA5" w:rsidRPr="00CB72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2CA5">
        <w:rPr>
          <w:rFonts w:ascii="Times New Roman" w:hAnsi="Times New Roman" w:cs="Times New Roman"/>
          <w:sz w:val="28"/>
          <w:szCs w:val="28"/>
        </w:rPr>
        <w:t>Date</w:t>
      </w:r>
      <w:r w:rsidR="001A2CA5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14:paraId="2AE975F0" w14:textId="77777777" w:rsidR="00B82EA3" w:rsidRPr="00CB72E9" w:rsidRDefault="00CB72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72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7A083" wp14:editId="2A858A0C">
                <wp:simplePos x="0" y="0"/>
                <wp:positionH relativeFrom="column">
                  <wp:posOffset>2694305</wp:posOffset>
                </wp:positionH>
                <wp:positionV relativeFrom="paragraph">
                  <wp:posOffset>303149</wp:posOffset>
                </wp:positionV>
                <wp:extent cx="3598545" cy="285115"/>
                <wp:effectExtent l="0" t="0" r="20955" b="1968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545" cy="2851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80405" id="Прямоугольник: скругленные углы 8" o:spid="_x0000_s1026" style="position:absolute;margin-left:212.15pt;margin-top:23.85pt;width:283.3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" filled="f" strokecolor="#7030a0" strokeweight="1.5pt">
                <v:stroke joinstyle="miter"/>
              </v:roundrect>
            </w:pict>
          </mc:Fallback>
        </mc:AlternateContent>
      </w:r>
      <w:r w:rsidR="008F464F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773B">
        <w:rPr>
          <w:rFonts w:ascii="Times New Roman" w:hAnsi="Times New Roman" w:cs="Times New Roman"/>
          <w:sz w:val="28"/>
          <w:szCs w:val="28"/>
          <w:lang w:val="ru-RU"/>
        </w:rPr>
        <w:t>Наличие картинки</w:t>
      </w:r>
      <w:r w:rsidR="00CB773B" w:rsidRPr="00CB72E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B773B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773B" w:rsidRPr="00CB72E9">
        <w:rPr>
          <w:rFonts w:ascii="Times New Roman" w:hAnsi="Times New Roman" w:cs="Times New Roman"/>
          <w:sz w:val="28"/>
          <w:szCs w:val="28"/>
          <w:lang w:val="ru-RU"/>
        </w:rPr>
        <w:tab/>
        <w:t>*/</w:t>
      </w:r>
      <w:r w:rsidR="00CB773B">
        <w:rPr>
          <w:rFonts w:ascii="Times New Roman" w:hAnsi="Times New Roman" w:cs="Times New Roman"/>
          <w:sz w:val="28"/>
          <w:szCs w:val="28"/>
        </w:rPr>
        <w:t>Picture</w:t>
      </w:r>
      <w:r w:rsidR="00CB773B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14:paraId="595E5044" w14:textId="77777777" w:rsidR="002E12BB" w:rsidRPr="00CB72E9" w:rsidRDefault="00CB72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72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DBAA2" wp14:editId="09BDD59C">
                <wp:simplePos x="0" y="0"/>
                <wp:positionH relativeFrom="column">
                  <wp:posOffset>2684450</wp:posOffset>
                </wp:positionH>
                <wp:positionV relativeFrom="paragraph">
                  <wp:posOffset>301549</wp:posOffset>
                </wp:positionV>
                <wp:extent cx="3598545" cy="285115"/>
                <wp:effectExtent l="0" t="0" r="20955" b="1968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545" cy="2851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4367B" id="Прямоугольник: скругленные углы 9" o:spid="_x0000_s1026" style="position:absolute;margin-left:211.35pt;margin-top:23.75pt;width:283.3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" filled="f" strokecolor="#7030a0" strokeweight="1.5pt">
                <v:stroke joinstyle="miter"/>
              </v:roundrect>
            </w:pict>
          </mc:Fallback>
        </mc:AlternateContent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0FA1">
        <w:rPr>
          <w:rFonts w:ascii="Times New Roman" w:hAnsi="Times New Roman" w:cs="Times New Roman"/>
          <w:sz w:val="28"/>
          <w:szCs w:val="28"/>
          <w:lang w:val="ru-RU"/>
        </w:rPr>
        <w:t>Основной цвет</w:t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ab/>
        <w:t>*/</w:t>
      </w:r>
      <w:r w:rsidR="00610FA1">
        <w:rPr>
          <w:rFonts w:ascii="Times New Roman" w:hAnsi="Times New Roman" w:cs="Times New Roman"/>
          <w:sz w:val="28"/>
          <w:szCs w:val="28"/>
        </w:rPr>
        <w:t>Main</w:t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10FA1">
        <w:rPr>
          <w:rFonts w:ascii="Times New Roman" w:hAnsi="Times New Roman" w:cs="Times New Roman"/>
          <w:sz w:val="28"/>
          <w:szCs w:val="28"/>
        </w:rPr>
        <w:t>Color</w:t>
      </w:r>
      <w:r w:rsidR="00610FA1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14:paraId="123A1B42" w14:textId="77777777" w:rsidR="005C7C38" w:rsidRPr="00CB72E9" w:rsidRDefault="002F19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66AEF">
        <w:rPr>
          <w:rFonts w:ascii="Times New Roman" w:hAnsi="Times New Roman" w:cs="Times New Roman"/>
          <w:sz w:val="28"/>
          <w:szCs w:val="28"/>
          <w:lang w:val="ru-RU"/>
        </w:rPr>
        <w:t>Плотность полотна</w:t>
      </w:r>
      <w:r w:rsidR="006179F9" w:rsidRPr="00CB72E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179F9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79F9" w:rsidRPr="00CB72E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54655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  <w:r w:rsidR="00E54655">
        <w:rPr>
          <w:rFonts w:ascii="Times New Roman" w:hAnsi="Times New Roman" w:cs="Times New Roman"/>
          <w:sz w:val="28"/>
          <w:szCs w:val="28"/>
        </w:rPr>
        <w:t>Web</w:t>
      </w:r>
      <w:r w:rsidR="00E54655" w:rsidRPr="00CB72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54655">
        <w:rPr>
          <w:rFonts w:ascii="Times New Roman" w:hAnsi="Times New Roman" w:cs="Times New Roman"/>
          <w:sz w:val="28"/>
          <w:szCs w:val="28"/>
        </w:rPr>
        <w:t>Density</w:t>
      </w:r>
      <w:r w:rsidR="00490790" w:rsidRPr="00CB72E9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sectPr w:rsidR="005C7C38" w:rsidRPr="00CB72E9" w:rsidSect="00D52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EA"/>
    <w:rsid w:val="00013025"/>
    <w:rsid w:val="00107FE6"/>
    <w:rsid w:val="00125400"/>
    <w:rsid w:val="001A2CA5"/>
    <w:rsid w:val="0025459A"/>
    <w:rsid w:val="00254CD5"/>
    <w:rsid w:val="002600E3"/>
    <w:rsid w:val="002D6A6C"/>
    <w:rsid w:val="002E12BB"/>
    <w:rsid w:val="002F19CE"/>
    <w:rsid w:val="0030281E"/>
    <w:rsid w:val="00322F74"/>
    <w:rsid w:val="00363E62"/>
    <w:rsid w:val="00490790"/>
    <w:rsid w:val="004C6412"/>
    <w:rsid w:val="004C7D15"/>
    <w:rsid w:val="00591F3A"/>
    <w:rsid w:val="005B578E"/>
    <w:rsid w:val="005C7C38"/>
    <w:rsid w:val="00610FA1"/>
    <w:rsid w:val="006179F9"/>
    <w:rsid w:val="00630DF7"/>
    <w:rsid w:val="00746F37"/>
    <w:rsid w:val="00757E37"/>
    <w:rsid w:val="00773C30"/>
    <w:rsid w:val="00812700"/>
    <w:rsid w:val="008C0F09"/>
    <w:rsid w:val="008E4A6A"/>
    <w:rsid w:val="008F464F"/>
    <w:rsid w:val="00A34E27"/>
    <w:rsid w:val="00A61073"/>
    <w:rsid w:val="00AF0DD6"/>
    <w:rsid w:val="00B826EA"/>
    <w:rsid w:val="00B82EA3"/>
    <w:rsid w:val="00B96ADC"/>
    <w:rsid w:val="00C66EC6"/>
    <w:rsid w:val="00C73431"/>
    <w:rsid w:val="00C91B90"/>
    <w:rsid w:val="00CB72E9"/>
    <w:rsid w:val="00CB773B"/>
    <w:rsid w:val="00D52703"/>
    <w:rsid w:val="00D9692F"/>
    <w:rsid w:val="00D97EB0"/>
    <w:rsid w:val="00E2432B"/>
    <w:rsid w:val="00E54655"/>
    <w:rsid w:val="00E66AEF"/>
    <w:rsid w:val="00E718ED"/>
    <w:rsid w:val="00E877EE"/>
    <w:rsid w:val="00F20FB8"/>
    <w:rsid w:val="00F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47E6"/>
  <w15:chartTrackingRefBased/>
  <w15:docId w15:val="{A290213D-18D7-4B6D-82CC-47DDFFCD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25400"/>
    <w:pPr>
      <w:suppressAutoHyphens/>
      <w:spacing w:after="200" w:line="240" w:lineRule="auto"/>
    </w:pPr>
    <w:rPr>
      <w:rFonts w:ascii="Times New Roman" w:hAnsi="Times New Roman"/>
      <w:iCs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2d\Desktop\Technical%20colledge\&#1051;&#1072;&#1073;&#1072;&#1088;&#1072;&#1090;&#1086;&#1088;&#1085;&#1099;&#1077;%20&#1080;%20&#1087;&#1088;&#1072;&#1082;&#1090;&#1080;&#1095;&#1077;&#1089;&#1082;&#1080;&#1077;%202%20&#1082;&#1091;&#1088;&#1089;\&#1050;&#1083;&#1086;&#1087;&#1086;&#1074;\&#1054;&#1040;&#1080;&#1055;\4%20&#1089;&#1077;&#1084;&#1072;&#1082;\09.02.07-&#1048;&#1057;.&#1054;&#1040;&#1080;&#1055;.&#1048;&#1057;50-3-20.&#1052;&#1077;&#1083;&#1100;&#1085;&#1080;&#1082;&#1086;&#1074;.&#1044;.&#1040;.&#1055;&#1056;21\WFApp20_27\WFApp20_27\bin\Debug\Pattern_do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Pattern_doc.dotx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м</dc:creator>
  <cp:keywords/>
  <dc:description/>
  <cp:lastModifiedBy>Danik м</cp:lastModifiedBy>
  <cp:revision>1</cp:revision>
  <dcterms:created xsi:type="dcterms:W3CDTF">2022-04-28T16:02:00Z</dcterms:created>
  <dcterms:modified xsi:type="dcterms:W3CDTF">2022-04-28T16:03:00Z</dcterms:modified>
</cp:coreProperties>
</file>